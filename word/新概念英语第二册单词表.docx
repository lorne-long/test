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D0" w:rsidRDefault="00C172D0" w:rsidP="00BB195D">
      <w:pPr>
        <w:jc w:val="center"/>
      </w:pPr>
      <w:r>
        <w:rPr>
          <w:rFonts w:hint="eastAsia"/>
        </w:rPr>
        <w:t>新概念英语第二册单词表</w:t>
      </w:r>
    </w:p>
    <w:p w:rsidR="00C172D0" w:rsidRDefault="00C172D0" w:rsidP="00BB195D">
      <w:pPr>
        <w:jc w:val="center"/>
      </w:pPr>
      <w:hyperlink r:id="rId7" w:history="1">
        <w:r w:rsidRPr="008844CB">
          <w:rPr>
            <w:rStyle w:val="Hyperlink"/>
          </w:rPr>
          <w:t>http://www.new-english.org</w:t>
        </w:r>
      </w:hyperlink>
      <w:r>
        <w:t xml:space="preserve"> </w:t>
      </w:r>
      <w:r>
        <w:rPr>
          <w:rFonts w:hint="eastAsia"/>
        </w:rPr>
        <w:t>新概念英语学习网</w:t>
      </w:r>
    </w:p>
    <w:p w:rsidR="00C172D0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private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私人的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conversation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谈话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theatre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剧场，戏院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seat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座位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play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戏；</w:t>
      </w:r>
      <w:r w:rsidRPr="00055B9E">
        <w:rPr>
          <w:sz w:val="24"/>
        </w:rPr>
        <w:t>v.</w:t>
      </w:r>
      <w:r w:rsidRPr="00055B9E">
        <w:rPr>
          <w:rFonts w:hint="eastAsia"/>
          <w:sz w:val="24"/>
        </w:rPr>
        <w:t>玩</w:t>
      </w:r>
      <w:r w:rsidRPr="00055B9E">
        <w:rPr>
          <w:sz w:val="24"/>
        </w:rPr>
        <w:t>,</w:t>
      </w:r>
      <w:r w:rsidRPr="00055B9E">
        <w:rPr>
          <w:rFonts w:hint="eastAsia"/>
          <w:sz w:val="24"/>
        </w:rPr>
        <w:t>游戏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loudly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大声地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angry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生气的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angrily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生气地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attention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注意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bear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容忍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business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事；商业</w:t>
      </w:r>
      <w:r w:rsidRPr="00055B9E">
        <w:rPr>
          <w:sz w:val="24"/>
        </w:rPr>
        <w:t>,</w:t>
      </w:r>
      <w:r w:rsidRPr="00055B9E">
        <w:rPr>
          <w:rFonts w:hint="eastAsia"/>
          <w:sz w:val="24"/>
        </w:rPr>
        <w:t>生意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rudely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无礼地，粗鲁地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until</w:t>
      </w:r>
      <w:r w:rsidRPr="00055B9E">
        <w:rPr>
          <w:sz w:val="24"/>
        </w:rPr>
        <w:tab/>
        <w:t>prep.</w:t>
      </w:r>
      <w:r w:rsidRPr="00055B9E">
        <w:rPr>
          <w:rFonts w:hint="eastAsia"/>
          <w:sz w:val="24"/>
        </w:rPr>
        <w:t>直到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outside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外面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ring</w:t>
      </w:r>
      <w:r w:rsidRPr="00055B9E">
        <w:rPr>
          <w:sz w:val="24"/>
        </w:rPr>
        <w:tab/>
        <w:t>v.(</w:t>
      </w:r>
      <w:r w:rsidRPr="00055B9E">
        <w:rPr>
          <w:rFonts w:hint="eastAsia"/>
          <w:sz w:val="24"/>
        </w:rPr>
        <w:t>铃、电话等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aunt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姑母，姨母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repeat</w:t>
      </w:r>
      <w:r w:rsidRPr="00055B9E">
        <w:rPr>
          <w:sz w:val="24"/>
        </w:rPr>
        <w:tab/>
        <w:t>v./n.</w:t>
      </w:r>
      <w:r w:rsidRPr="00055B9E">
        <w:rPr>
          <w:rFonts w:hint="eastAsia"/>
          <w:sz w:val="24"/>
        </w:rPr>
        <w:t>重复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send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寄，送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postcard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明信片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spoil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毁掉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museum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博物馆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public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公共的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friendly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友好的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waiter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服务员，招待员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lend</w:t>
      </w:r>
      <w:r w:rsidRPr="00055B9E">
        <w:rPr>
          <w:sz w:val="24"/>
        </w:rPr>
        <w:tab/>
        <w:t>vt.</w:t>
      </w:r>
      <w:r w:rsidRPr="00055B9E">
        <w:rPr>
          <w:rFonts w:hint="eastAsia"/>
          <w:sz w:val="24"/>
        </w:rPr>
        <w:t>借给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decision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决定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whole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整个的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single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唯一的，单一的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exciting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令人兴奋的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receive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接受，收到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firm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商行，公司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different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不同的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centre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中心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abroad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在国外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pigeon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鸽子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message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信息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over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越过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distance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距离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request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要求，请求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spare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备件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service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业务，服务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>
        <w:rPr>
          <w:sz w:val="24"/>
        </w:rPr>
        <w:br w:type="page"/>
      </w:r>
      <w:hyperlink r:id="rId8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79.5pt;height:692.25pt">
              <v:imagedata r:id="rId9" o:title=""/>
            </v:shape>
          </w:pict>
        </w:r>
      </w:hyperlink>
      <w:r>
        <w:rPr>
          <w:sz w:val="24"/>
        </w:rPr>
        <w:br w:type="page"/>
      </w:r>
      <w:r w:rsidRPr="00055B9E">
        <w:rPr>
          <w:sz w:val="24"/>
        </w:rPr>
        <w:t>beggar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乞丐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food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食物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pocket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衣服口袋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call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拜访，光顾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detective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侦探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airport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机场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expect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期待，等待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valuable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有价值的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parcel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包裹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diamond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钻石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steal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偷窃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main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主要的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airfield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飞机起落的场地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guard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警戒，守卫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precious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珍贵的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stone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石子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sand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沙子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competition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比赛，竞赛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neat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整齐的，整洁的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path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小路，小径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wooden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木头的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pool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水池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welcome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欢迎</w:t>
      </w:r>
      <w:r w:rsidRPr="00055B9E">
        <w:rPr>
          <w:sz w:val="24"/>
        </w:rPr>
        <w:t>;v.</w:t>
      </w:r>
      <w:r w:rsidRPr="00055B9E">
        <w:rPr>
          <w:rFonts w:hint="eastAsia"/>
          <w:sz w:val="24"/>
        </w:rPr>
        <w:t>欢迎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crowd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一群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gather</w:t>
      </w:r>
      <w:r w:rsidRPr="00055B9E">
        <w:rPr>
          <w:sz w:val="24"/>
        </w:rPr>
        <w:tab/>
        <w:t>vt.</w:t>
      </w:r>
      <w:r w:rsidRPr="00055B9E">
        <w:rPr>
          <w:rFonts w:hint="eastAsia"/>
          <w:sz w:val="24"/>
        </w:rPr>
        <w:t>聚集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hand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表或机器的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指针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shout</w:t>
      </w:r>
      <w:r w:rsidRPr="00055B9E">
        <w:rPr>
          <w:sz w:val="24"/>
        </w:rPr>
        <w:tab/>
        <w:t>v./n.</w:t>
      </w:r>
      <w:r w:rsidRPr="00055B9E">
        <w:rPr>
          <w:rFonts w:hint="eastAsia"/>
          <w:sz w:val="24"/>
        </w:rPr>
        <w:t>喊叫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refuse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拒绝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laugh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jazz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爵士音乐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musical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音乐的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instrument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乐器</w:t>
      </w:r>
      <w:r w:rsidRPr="00055B9E">
        <w:rPr>
          <w:sz w:val="24"/>
        </w:rPr>
        <w:t>,</w:t>
      </w:r>
      <w:r w:rsidRPr="00055B9E">
        <w:rPr>
          <w:rFonts w:hint="eastAsia"/>
          <w:sz w:val="24"/>
        </w:rPr>
        <w:t>器械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clavichord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古钢琴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recently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最近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damage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损坏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key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琴键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string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乐器的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shock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使不悦或生气，震惊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allow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允许，让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touch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触摸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turn</w:t>
      </w:r>
      <w:r w:rsidRPr="00055B9E">
        <w:rPr>
          <w:sz w:val="24"/>
        </w:rPr>
        <w:tab/>
        <w:t>vi.</w:t>
      </w:r>
      <w:r w:rsidRPr="00055B9E">
        <w:rPr>
          <w:rFonts w:hint="eastAsia"/>
          <w:sz w:val="24"/>
        </w:rPr>
        <w:t>转身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deserve</w:t>
      </w:r>
      <w:r w:rsidRPr="00055B9E">
        <w:rPr>
          <w:sz w:val="24"/>
        </w:rPr>
        <w:tab/>
        <w:t>vt.</w:t>
      </w:r>
      <w:r w:rsidRPr="00055B9E">
        <w:rPr>
          <w:rFonts w:hint="eastAsia"/>
          <w:sz w:val="24"/>
        </w:rPr>
        <w:t>应得到，值得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lawyer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律师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bank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银行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salary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工资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immediately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立刻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luck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运气，幸运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captain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船长，首领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sail</w:t>
      </w:r>
      <w:r w:rsidRPr="00055B9E">
        <w:rPr>
          <w:sz w:val="24"/>
        </w:rPr>
        <w:tab/>
        <w:t>vi.</w:t>
      </w:r>
      <w:r w:rsidRPr="00055B9E">
        <w:rPr>
          <w:rFonts w:hint="eastAsia"/>
          <w:sz w:val="24"/>
        </w:rPr>
        <w:t>航行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harbour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港口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proud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自豪的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important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重要的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group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小组，团体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pop singer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流行歌手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club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俱乐部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performance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演出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occasion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场合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amusing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好笑的，有趣的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experience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经历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wave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招手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lift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搭便车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reply</w:t>
      </w:r>
      <w:r w:rsidRPr="00055B9E">
        <w:rPr>
          <w:sz w:val="24"/>
        </w:rPr>
        <w:tab/>
        <w:t>vi.</w:t>
      </w:r>
      <w:r w:rsidRPr="00055B9E">
        <w:rPr>
          <w:rFonts w:hint="eastAsia"/>
          <w:sz w:val="24"/>
        </w:rPr>
        <w:t>回答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language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语言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journey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旅行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secretary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秘书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nervous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精神紧张的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afford</w:t>
      </w:r>
      <w:r w:rsidRPr="00055B9E">
        <w:rPr>
          <w:sz w:val="24"/>
        </w:rPr>
        <w:tab/>
        <w:t>vt.</w:t>
      </w:r>
      <w:r w:rsidRPr="00055B9E">
        <w:rPr>
          <w:rFonts w:hint="eastAsia"/>
          <w:sz w:val="24"/>
        </w:rPr>
        <w:t>负担得起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weak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弱的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interrupt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插话，打断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park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停放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汽车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traffic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交通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ticket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交通违规罚款单</w:t>
      </w:r>
      <w:r w:rsidRPr="00055B9E">
        <w:rPr>
          <w:sz w:val="24"/>
        </w:rPr>
        <w:t>;</w:t>
      </w:r>
      <w:r w:rsidRPr="00055B9E">
        <w:rPr>
          <w:rFonts w:hint="eastAsia"/>
          <w:sz w:val="24"/>
        </w:rPr>
        <w:t>传票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note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便条</w:t>
      </w:r>
      <w:r w:rsidRPr="00055B9E">
        <w:rPr>
          <w:sz w:val="24"/>
        </w:rPr>
        <w:t>,</w:t>
      </w:r>
      <w:r w:rsidRPr="00055B9E">
        <w:rPr>
          <w:rFonts w:hint="eastAsia"/>
          <w:sz w:val="24"/>
        </w:rPr>
        <w:t>笔记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area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地段，面积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sign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指示牌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reminder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提示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fail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无视</w:t>
      </w:r>
      <w:r w:rsidRPr="00055B9E">
        <w:rPr>
          <w:sz w:val="24"/>
        </w:rPr>
        <w:t>,</w:t>
      </w:r>
      <w:r w:rsidRPr="00055B9E">
        <w:rPr>
          <w:rFonts w:hint="eastAsia"/>
          <w:sz w:val="24"/>
        </w:rPr>
        <w:t>忘记；失败</w:t>
      </w:r>
      <w:r w:rsidRPr="00055B9E">
        <w:rPr>
          <w:sz w:val="24"/>
        </w:rPr>
        <w:t>,</w:t>
      </w:r>
      <w:r w:rsidRPr="00055B9E">
        <w:rPr>
          <w:rFonts w:hint="eastAsia"/>
          <w:sz w:val="24"/>
        </w:rPr>
        <w:t>不及格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obey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服从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appear</w:t>
      </w:r>
      <w:r w:rsidRPr="00055B9E">
        <w:rPr>
          <w:sz w:val="24"/>
        </w:rPr>
        <w:tab/>
        <w:t>vi.</w:t>
      </w:r>
      <w:r w:rsidRPr="00055B9E">
        <w:rPr>
          <w:rFonts w:hint="eastAsia"/>
          <w:sz w:val="24"/>
        </w:rPr>
        <w:t>登场，扮演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stage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舞台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bright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鲜艳的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stocking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女用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长筒袜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短袜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pub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小酒店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landlord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店主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bill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账单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hurry</w:t>
      </w:r>
      <w:r w:rsidRPr="00055B9E">
        <w:rPr>
          <w:sz w:val="24"/>
        </w:rPr>
        <w:tab/>
        <w:t>v./n.</w:t>
      </w:r>
      <w:r w:rsidRPr="00055B9E">
        <w:rPr>
          <w:rFonts w:hint="eastAsia"/>
          <w:sz w:val="24"/>
        </w:rPr>
        <w:t>匆忙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ticket office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售票处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pity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令人遗憾的事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exclaim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大声说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return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报答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sadly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悲哀地，丧气地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catch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抓到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fisherman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钓鱼人，渔民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boot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靴子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waste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浪费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realize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意识到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发疯的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reason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原因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总量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determined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坚定的，下决心的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dream</w:t>
      </w:r>
      <w:r w:rsidRPr="00055B9E">
        <w:rPr>
          <w:sz w:val="24"/>
        </w:rPr>
        <w:tab/>
        <w:t>v./n.</w:t>
      </w:r>
      <w:r w:rsidRPr="00055B9E">
        <w:rPr>
          <w:rFonts w:hint="eastAsia"/>
          <w:sz w:val="24"/>
        </w:rPr>
        <w:t>做梦，梦想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age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年龄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channel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海峡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throw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扔，抛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complete</w:t>
      </w:r>
      <w:r w:rsidRPr="00055B9E">
        <w:rPr>
          <w:sz w:val="24"/>
        </w:rPr>
        <w:tab/>
        <w:t>vt.</w:t>
      </w:r>
      <w:r w:rsidRPr="00055B9E">
        <w:rPr>
          <w:rFonts w:hint="eastAsia"/>
          <w:sz w:val="24"/>
        </w:rPr>
        <w:t>完成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modern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新式的，现代的，与以往不同的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strange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奇怪的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district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地区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manager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经理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upset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不安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sympathetic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表示同情的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complain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抱怨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wicked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很坏的，邪恶的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contain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包含，内装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honesty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诚实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railway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铁路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porter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搬运工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several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几个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foreigner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外国人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wonder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感到奇怪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art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艺术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critic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评论家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paint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pretend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假装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pattern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图案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curtain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窗帘，幕布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material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材料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appreciate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鉴赏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notice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注意到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whether</w:t>
      </w:r>
      <w:r w:rsidRPr="00055B9E">
        <w:rPr>
          <w:sz w:val="24"/>
        </w:rPr>
        <w:tab/>
        <w:t>conj.</w:t>
      </w:r>
      <w:r w:rsidRPr="00055B9E">
        <w:rPr>
          <w:rFonts w:hint="eastAsia"/>
          <w:sz w:val="24"/>
        </w:rPr>
        <w:t>是否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hang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悬挂，吊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critically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批评地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upside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上下颠倒地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帐篷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field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田地，田野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smell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闻起来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wonderful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极好的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campfire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营火，篝火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creep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爬行，无声无息地移动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sleeping bag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睡袋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comfortable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舒适的，安逸的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soundly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香甜地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leap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跳跃，跳起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heavily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大量地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stream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小溪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form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形成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wind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蜿蜒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right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正好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rare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罕见的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ancient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古代的，古老的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myth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神话故事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trouble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麻烦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effect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结果，效果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Medusa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美杜莎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古希腊神话中</w:t>
      </w:r>
      <w:r w:rsidRPr="00055B9E">
        <w:rPr>
          <w:sz w:val="24"/>
        </w:rPr>
        <w:t>3</w:t>
      </w:r>
      <w:r w:rsidRPr="00055B9E">
        <w:rPr>
          <w:rFonts w:hint="eastAsia"/>
          <w:sz w:val="24"/>
        </w:rPr>
        <w:t>位蛇发女怪之一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Gorgon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古希腊神话中的</w:t>
      </w:r>
      <w:r w:rsidRPr="00055B9E">
        <w:rPr>
          <w:sz w:val="24"/>
        </w:rPr>
        <w:t>)3</w:t>
      </w:r>
      <w:r w:rsidRPr="00055B9E">
        <w:rPr>
          <w:rFonts w:hint="eastAsia"/>
          <w:sz w:val="24"/>
        </w:rPr>
        <w:t>位蛇发女怪之一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taxi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出租汽车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Pilatus Porter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皮勒特斯</w:t>
      </w:r>
      <w:r w:rsidRPr="00055B9E">
        <w:rPr>
          <w:sz w:val="24"/>
        </w:rPr>
        <w:t>·</w:t>
      </w:r>
      <w:r w:rsidRPr="00055B9E">
        <w:rPr>
          <w:rFonts w:hint="eastAsia"/>
          <w:sz w:val="24"/>
        </w:rPr>
        <w:t>波特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飞机机名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land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着陆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plough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耕地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lonely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偏僻的，人迹罕至的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Welsh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威尔士的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roof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楼顶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block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一座大楼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flat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公寓房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desert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废弃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polo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水球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Wayle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威尔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河名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cut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穿过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row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划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船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kick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towards</w:t>
      </w:r>
      <w:r w:rsidRPr="00055B9E">
        <w:rPr>
          <w:sz w:val="24"/>
        </w:rPr>
        <w:tab/>
        <w:t>prep.</w:t>
      </w:r>
      <w:r w:rsidRPr="00055B9E">
        <w:rPr>
          <w:rFonts w:hint="eastAsia"/>
          <w:sz w:val="24"/>
        </w:rPr>
        <w:t>朝，向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nearly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几乎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眼界，视域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retire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退休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company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公司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bicycle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自行车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积蓄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workshop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车间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helper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帮手，助手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employ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雇佣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grandson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孙子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once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一次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temptation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诱惑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article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物品，东西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wrap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包裹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simply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仅仅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arrest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逮捕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darkness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黑暗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explain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解释，叙述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coast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海岸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storm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暴风雨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towards</w:t>
      </w:r>
      <w:r w:rsidRPr="00055B9E">
        <w:rPr>
          <w:sz w:val="24"/>
        </w:rPr>
        <w:tab/>
        <w:t>prep.</w:t>
      </w:r>
      <w:r w:rsidRPr="00055B9E">
        <w:rPr>
          <w:rFonts w:hint="eastAsia"/>
          <w:sz w:val="24"/>
        </w:rPr>
        <w:t>朝，向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rock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岩石，礁石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shore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海岸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灯光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ahead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在前面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cliff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峭壁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struggle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挣扎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hospital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医院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站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most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相当，非常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while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一段时间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regret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后悔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far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非常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rush</w:t>
      </w:r>
      <w:r w:rsidRPr="00055B9E">
        <w:rPr>
          <w:sz w:val="24"/>
        </w:rPr>
        <w:tab/>
        <w:t>vi.</w:t>
      </w:r>
      <w:r w:rsidRPr="00055B9E">
        <w:rPr>
          <w:rFonts w:hint="eastAsia"/>
          <w:sz w:val="24"/>
        </w:rPr>
        <w:t>冲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行动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straight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径直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fright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害怕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battered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撞坏的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shortly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很快，不久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afterwards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以后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record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记录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strong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强壮的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swimmer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游泳运动员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succeed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成功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train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训练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anxiously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焦急地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intend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打算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solid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固体的，硬的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Olympic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奥林匹克的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hold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召开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government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政府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immense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巨大的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stadium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露天体育场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standard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标准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capital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首都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fantastic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巨大的，极好的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design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设计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except</w:t>
      </w:r>
      <w:r w:rsidRPr="00055B9E">
        <w:rPr>
          <w:sz w:val="24"/>
        </w:rPr>
        <w:tab/>
        <w:t>prep.</w:t>
      </w:r>
      <w:r w:rsidRPr="00055B9E">
        <w:rPr>
          <w:rFonts w:hint="eastAsia"/>
          <w:sz w:val="24"/>
        </w:rPr>
        <w:t>除了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Mediterranean</w:t>
      </w:r>
      <w:r w:rsidRPr="00055B9E">
        <w:rPr>
          <w:sz w:val="24"/>
        </w:rPr>
        <w:tab/>
        <w:t xml:space="preserve">n.(the </w:t>
      </w:r>
      <w:r w:rsidRPr="00055B9E">
        <w:rPr>
          <w:rFonts w:hint="eastAsia"/>
          <w:sz w:val="24"/>
        </w:rPr>
        <w:t>～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地中海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complain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抱怨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continually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不断地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bitterly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刺骨地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sunshine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阳光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operation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手术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successful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成功的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following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下一个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patient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病人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alone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独自的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exchange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电话的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交换台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inquire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询问，打听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certain</w:t>
      </w:r>
      <w:r w:rsidRPr="00055B9E">
        <w:rPr>
          <w:sz w:val="24"/>
        </w:rPr>
        <w:tab/>
        <w:t xml:space="preserve">a. </w:t>
      </w:r>
      <w:r w:rsidRPr="00055B9E">
        <w:rPr>
          <w:rFonts w:hint="eastAsia"/>
          <w:sz w:val="24"/>
        </w:rPr>
        <w:t>某个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caller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打电话的人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relative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亲戚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hostess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女主人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unsmiling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不笑的，严肃的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tight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紧身的；紧的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fix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凝视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globe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地球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despair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绝望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rude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无礼的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mirror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镜子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remark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评说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remind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提醒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lighthouse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灯塔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musical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音乐的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market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市场，集市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snake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pipe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吹奏的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管乐器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tune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曲调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glimpse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一瞥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snake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movement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动作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continue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继续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dance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跳舞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obviously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显然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difference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差别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Indian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印度的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pole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地球的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flight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飞行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explorer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探险家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lie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处于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serious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严重的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point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地点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seem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似乎，好像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crash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坠毁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袋子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clear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越过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aircraft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飞机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endless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无尽的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plain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平原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forest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森林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risk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危险，冒险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picnic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野餐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edge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边缘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strap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带，皮带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possession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所有，占有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breath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呼吸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contents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常用复数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内有的物品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mend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修理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clear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越过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conscience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良心，道德心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wallet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皮夹，钱夹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savings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存款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villager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村民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per cent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百分之</w:t>
      </w:r>
      <w:r w:rsidRPr="00055B9E">
        <w:rPr>
          <w:sz w:val="24"/>
        </w:rPr>
        <w:t>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unload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卸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货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wooden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木头的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extremely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非常，极其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occur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发生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astonish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使惊讶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woollen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羊毛的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goods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常用复数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货物，商品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discover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发现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admit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承认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confine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关在</w:t>
      </w:r>
      <w:r w:rsidRPr="00055B9E">
        <w:rPr>
          <w:sz w:val="24"/>
        </w:rPr>
        <w:t xml:space="preserve"> (</w:t>
      </w:r>
      <w:r w:rsidRPr="00055B9E">
        <w:rPr>
          <w:rFonts w:hint="eastAsia"/>
          <w:sz w:val="24"/>
        </w:rPr>
        <w:t>往往指关在一个狭小的空间里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normal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正常的，通常的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thirsty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贪杯的，口渴的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ghost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鬼魂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haunt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（鬼）来访，闹鬼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block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一座大楼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furniture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家具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whisky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威士忌酒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suggest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暗示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shake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摇动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accept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接受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pull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cotton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药棉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collect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搜集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collection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收藏品，收集品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nod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点头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meanwhile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同时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tired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厌烦的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真正的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owner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主人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spring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弹簧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mattress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床垫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gust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一阵风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sweep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扫，刮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courtyard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院子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smash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碰碎，摔碎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miraculously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奇迹般地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unhurt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没有受伤的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glance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扫视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promptly</w:t>
      </w:r>
      <w:r w:rsidRPr="00055B9E">
        <w:rPr>
          <w:sz w:val="24"/>
        </w:rPr>
        <w:tab/>
        <w:t xml:space="preserve">ad. </w:t>
      </w:r>
      <w:r w:rsidRPr="00055B9E">
        <w:rPr>
          <w:rFonts w:hint="eastAsia"/>
          <w:sz w:val="24"/>
        </w:rPr>
        <w:t>迅速地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ride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旅行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excursion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远足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conductor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公共汽车等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售票员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view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景色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reward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报偿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virtue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美德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diet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节食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forbid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禁止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hurriedly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匆忙地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embarrass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使尴尬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guiltily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内疚地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strict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严格的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reward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报偿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occasionally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偶尔地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temporarily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暂时地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inch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英寸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度量单位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space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空间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actually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实际上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hot(title)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带电的，充电的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fireman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消防队员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cause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引起</w:t>
      </w:r>
      <w:r w:rsidRPr="00055B9E">
        <w:rPr>
          <w:sz w:val="24"/>
        </w:rPr>
        <w:t>;n.</w:t>
      </w:r>
      <w:r w:rsidRPr="00055B9E">
        <w:rPr>
          <w:rFonts w:hint="eastAsia"/>
          <w:sz w:val="24"/>
        </w:rPr>
        <w:t>原因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examine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检查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accidentally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意外地，偶然地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remains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尸体，残骸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wire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电线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volt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伏特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电压单位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power line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电力线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solve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解决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mystery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snatch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抓住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spark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电火花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sticky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粘的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finger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手指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馅饼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mix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混合，拌和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pastry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面糊，甜馅饼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annoying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恼人的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receiver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电话的话筒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dismay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失望，泄气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recognize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认出，听出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persuade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说服，劝说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mess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乱七八糟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doorknob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门把手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sign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指示牌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register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挂号邮寄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gold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金子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mine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treasure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财宝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revealer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探测器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invent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发明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detect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探测，发现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bury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埋藏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cave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山洞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seashore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海岸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pirate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海盗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arm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武装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soil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泥土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entrance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入口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finally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最后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worthless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毫无价值的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thoroughly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彻底地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trunk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行李箱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confident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自信的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value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价值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sound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声音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excitement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激动，兴奋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handsome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漂亮的，美观的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Rolls-Royce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罗尔斯</w:t>
      </w:r>
      <w:r w:rsidRPr="00055B9E">
        <w:rPr>
          <w:sz w:val="24"/>
        </w:rPr>
        <w:t>-</w:t>
      </w:r>
      <w:r w:rsidRPr="00055B9E">
        <w:rPr>
          <w:rFonts w:hint="eastAsia"/>
          <w:sz w:val="24"/>
        </w:rPr>
        <w:t>罗伊斯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劳斯莱斯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Benz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奔驰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wheel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轮子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explosion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爆炸，轰响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course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跑道，路程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rival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对手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speed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疾驶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downhill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下坡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madam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对妇女的尊称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太太，夫人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jeans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牛仔裤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hesitate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犹豫，迟疑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serve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接待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顾客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scornfully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轻蔑地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punish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惩罚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fur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裘皮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eager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热切的，热情的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blessing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福分，福气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disguise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伪装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tiny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极小的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possess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拥有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cursed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可恨的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increase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增加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plant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种植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church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教堂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evil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坏的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reputation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名声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claim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以</w:t>
      </w:r>
      <w:r w:rsidRPr="00055B9E">
        <w:rPr>
          <w:sz w:val="24"/>
        </w:rPr>
        <w:t>…</w:t>
      </w:r>
      <w:r w:rsidRPr="00055B9E">
        <w:rPr>
          <w:rFonts w:hint="eastAsia"/>
          <w:sz w:val="24"/>
        </w:rPr>
        <w:t>为其后果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victim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受害者，牺牲品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vicar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教区牧师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source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来源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income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收入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trunk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行李箱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bark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狗叫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press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按</w:t>
      </w:r>
      <w:r w:rsidRPr="00055B9E">
        <w:rPr>
          <w:sz w:val="24"/>
        </w:rPr>
        <w:t xml:space="preserve">, </w:t>
      </w:r>
      <w:r w:rsidRPr="00055B9E">
        <w:rPr>
          <w:rFonts w:hint="eastAsia"/>
          <w:sz w:val="24"/>
        </w:rPr>
        <w:t>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paw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脚爪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latch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门闩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expert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专家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develop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养成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habit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习惯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remove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拆掉，取下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future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未来，前途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fair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集市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fortune-teller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算命人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crystal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水晶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relation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亲属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impatiently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不耐烦地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Hubble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哈勃（望远镜）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telescope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望远镜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launch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发射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space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空间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NASA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国家航空航天局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billion</w:t>
      </w:r>
      <w:r w:rsidRPr="00055B9E">
        <w:rPr>
          <w:sz w:val="24"/>
        </w:rPr>
        <w:tab/>
        <w:t>n.10</w:t>
      </w:r>
      <w:r w:rsidRPr="00055B9E">
        <w:rPr>
          <w:rFonts w:hint="eastAsia"/>
          <w:sz w:val="24"/>
        </w:rPr>
        <w:t>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faulty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有错误的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astronaut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宇航员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shuttle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航天飞机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Endeavour</w:t>
      </w:r>
      <w:r w:rsidRPr="00055B9E">
        <w:rPr>
          <w:sz w:val="24"/>
        </w:rPr>
        <w:tab/>
        <w:t>n.“</w:t>
      </w:r>
      <w:r w:rsidRPr="00055B9E">
        <w:rPr>
          <w:rFonts w:hint="eastAsia"/>
          <w:sz w:val="24"/>
        </w:rPr>
        <w:t>奋进</w:t>
      </w:r>
      <w:r w:rsidRPr="00055B9E">
        <w:rPr>
          <w:sz w:val="24"/>
        </w:rPr>
        <w:t>”</w:t>
      </w:r>
      <w:r w:rsidRPr="00055B9E">
        <w:rPr>
          <w:rFonts w:hint="eastAsia"/>
          <w:sz w:val="24"/>
        </w:rPr>
        <w:t>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robot-arm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机器手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grab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抓（一把抓住）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atmosphere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大气层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distant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遥远的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galaxy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星系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universe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宇宙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eagle eye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鹰眼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control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控制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smoke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desolate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荒凉的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threaten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威胁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surrounding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周围的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destruction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破坏，毁灭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flood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洪水，水灾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authority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常用复数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当局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grass-seed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草籽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spray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喷撒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quantity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root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century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世纪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patch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小片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blacken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变黑，发暗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circle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圈子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admire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赞美，钦佩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close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亲密的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wedding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婚礼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reception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招待会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sort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种类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tunnel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隧道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port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港口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ventilate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通风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chimney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烟囱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sea level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海平面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double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双的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ventilation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通风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fear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害怕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invasion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入侵，侵略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officially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正式地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connect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连接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European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欧洲的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continent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大陆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versus</w:t>
      </w:r>
      <w:r w:rsidRPr="00055B9E">
        <w:rPr>
          <w:sz w:val="24"/>
        </w:rPr>
        <w:tab/>
        <w:t xml:space="preserve">prep. </w:t>
      </w:r>
      <w:r w:rsidRPr="00055B9E">
        <w:rPr>
          <w:rFonts w:hint="eastAsia"/>
          <w:sz w:val="24"/>
        </w:rPr>
        <w:t>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Christmas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圣诞节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circus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马戏团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礼物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accompany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陪伴，随行；伴奏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approach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走近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ought</w:t>
      </w:r>
      <w:r w:rsidRPr="00055B9E">
        <w:rPr>
          <w:sz w:val="24"/>
        </w:rPr>
        <w:tab/>
        <w:t xml:space="preserve">aux.v </w:t>
      </w:r>
      <w:r w:rsidRPr="00055B9E">
        <w:rPr>
          <w:rFonts w:hint="eastAsia"/>
          <w:sz w:val="24"/>
        </w:rPr>
        <w:t>应该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weigh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重，衡量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fortunate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幸运的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Lancaster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兰开斯特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bomber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轰炸机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remote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偏僻的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Pacific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太平洋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damage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损坏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wreck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残骸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rediscover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重新发现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aerial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航空的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survey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调查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rescue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营救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package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把</w:t>
      </w:r>
      <w:r w:rsidRPr="00055B9E">
        <w:rPr>
          <w:sz w:val="24"/>
        </w:rPr>
        <w:t>…</w:t>
      </w:r>
      <w:r w:rsidRPr="00055B9E">
        <w:rPr>
          <w:rFonts w:hint="eastAsia"/>
          <w:sz w:val="24"/>
        </w:rPr>
        <w:t>打包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enthusiast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热心人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restore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修复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imagine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想像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packing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包装箱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colony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bee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蜜蜂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hive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蜂房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preserve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保护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beeswax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蜂蜡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volcano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火山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active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活动的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Kivu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基伍湖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smartTag w:uri="urn:schemas-microsoft-com:office:smarttags" w:element="country-region">
        <w:smartTag w:uri="urn:schemas-microsoft-com:office:smarttags" w:element="place">
          <w:r w:rsidRPr="00055B9E">
            <w:rPr>
              <w:sz w:val="24"/>
            </w:rPr>
            <w:t>Congo</w:t>
          </w:r>
        </w:smartTag>
      </w:smartTag>
      <w:r w:rsidRPr="00055B9E">
        <w:rPr>
          <w:sz w:val="24"/>
        </w:rPr>
        <w:tab/>
        <w:t>n.(the</w:t>
      </w:r>
      <w:r w:rsidRPr="00055B9E">
        <w:rPr>
          <w:rFonts w:hint="eastAsia"/>
          <w:sz w:val="24"/>
        </w:rPr>
        <w:t>～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刚果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Kituro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基图罗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erupt</w:t>
      </w:r>
      <w:r w:rsidRPr="00055B9E">
        <w:rPr>
          <w:sz w:val="24"/>
        </w:rPr>
        <w:tab/>
        <w:t>v.(</w:t>
      </w:r>
      <w:r w:rsidRPr="00055B9E">
        <w:rPr>
          <w:rFonts w:hint="eastAsia"/>
          <w:sz w:val="24"/>
        </w:rPr>
        <w:t>火山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喷发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violently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猛烈地，剧烈地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manage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设法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brilliant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精彩的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liquid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液态的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escape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逃脱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alive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活着的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persistent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坚持的，固执的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avoid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避开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insist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坚持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murder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谋杀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instruct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命令，指示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acquire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取得，获得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confidence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信心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examiner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主考人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suppose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假设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tap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轻敲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react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反应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brake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刹车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pedal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踏板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mournful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悲哀的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bullfight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斗牛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drunk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醉汉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wander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溜达，乱走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ring</w:t>
      </w:r>
      <w:r w:rsidRPr="00055B9E">
        <w:rPr>
          <w:sz w:val="24"/>
        </w:rPr>
        <w:tab/>
        <w:t>v.(</w:t>
      </w:r>
      <w:r w:rsidRPr="00055B9E">
        <w:rPr>
          <w:rFonts w:hint="eastAsia"/>
          <w:sz w:val="24"/>
        </w:rPr>
        <w:t>铃、电话等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unaware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不知道的，无觉察的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bull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公牛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matador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斗牛士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remark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评说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apparently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明显地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sensitive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敏感的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criticism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批评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charge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冲上去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clumsily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笨拙地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bow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鞠躬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safety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安全地带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sympathetically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同情地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parliament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议会，国会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erect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建立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accurate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准确的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official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官员，行政人员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Greenwich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格林威治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observatory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天文台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check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检查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microphone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扩音器，麦克风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tower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racing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竞赛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per</w:t>
      </w:r>
      <w:r w:rsidRPr="00055B9E">
        <w:rPr>
          <w:sz w:val="24"/>
        </w:rPr>
        <w:tab/>
        <w:t>prep.</w:t>
      </w:r>
      <w:r w:rsidRPr="00055B9E">
        <w:rPr>
          <w:rFonts w:hint="eastAsia"/>
          <w:sz w:val="24"/>
        </w:rPr>
        <w:t>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Utah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犹他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美国州名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horsepower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马力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burst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爆裂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average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平均的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footstep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足迹，脚步声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record-holder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纪录保持者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truant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逃学的孩子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unimaginative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缺乏想象力的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shame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惭愧，羞耻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hitchhike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搭便车旅行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meantime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期间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lorry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卡车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border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边界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evade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逃避，逃离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limelight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舞台灯光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precaution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预防措施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狂热者，迷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shady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遮荫的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sheriff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司法长官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notice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注意到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sneer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冷笑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thick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厚的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signal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信号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stamp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跺，踩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helicopter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直升飞机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scene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现场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survivor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幸存者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fool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傻瓜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bulletin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新闻简报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announcer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电视、电台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播音员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macaroni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通心面，空心面条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leading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主要的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grower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种植者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splendid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极好的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stalk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gather</w:t>
      </w:r>
      <w:r w:rsidRPr="00055B9E">
        <w:rPr>
          <w:sz w:val="24"/>
        </w:rPr>
        <w:tab/>
        <w:t>vt.</w:t>
      </w:r>
      <w:r w:rsidRPr="00055B9E">
        <w:rPr>
          <w:rFonts w:hint="eastAsia"/>
          <w:sz w:val="24"/>
        </w:rPr>
        <w:t>聚集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thresh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打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庄稼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process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加工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Signor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意大利语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先生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礼物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champion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冠军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studio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播音室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mummy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木乃伊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Egyptian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埃及的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temple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庙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mark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斑点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plate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照相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底片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disease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疾病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last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持续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证明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resin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树脂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skin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皮，皮肤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section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切片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figure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人的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体形；人像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normally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通常地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survive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幸免于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entitle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以</w:t>
      </w:r>
      <w:r w:rsidRPr="00055B9E">
        <w:rPr>
          <w:sz w:val="24"/>
        </w:rPr>
        <w:t>…</w:t>
      </w:r>
      <w:r w:rsidRPr="00055B9E">
        <w:rPr>
          <w:rFonts w:hint="eastAsia"/>
          <w:sz w:val="24"/>
        </w:rPr>
        <w:t>为名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calm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使镇定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nerve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神经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concentration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集中，专心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suffer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受苦，受害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symptom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症状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temper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脾气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appetite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胃口，食欲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produce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拿出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urge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力劝，怂恿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satisfaction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满意，满足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delighted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欣喜的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parent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父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母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亲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flight attendant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空中乘务员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frightened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害怕，担惊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curious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急于了解，好奇的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bomb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炸弹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plant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种植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palace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宫殿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extraordinary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不平常的，非凡的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exhibition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展览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iron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various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各种各样的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machinery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机器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display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展览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steam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蒸汽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profit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利润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college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学院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prisoner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囚犯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bush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灌木丛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rapidly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迅速地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uniform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制服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rifle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来福枪，步枪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shoulder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march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行进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boldly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大胆地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blaze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闪耀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salute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行礼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elderly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上了年纪的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grey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灰白的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sharp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猛烈的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blow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打击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monster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怪物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sailor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海员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眼界，视域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creature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动物，生物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peculiar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奇怪的，不寻常的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shining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闪闪发光的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oarfish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桨鱼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election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选举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former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从前的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defeat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打败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fanatical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狂热的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opponent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反对者，对手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radical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激进的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progressive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进步的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ex- prefix.</w:t>
      </w:r>
      <w:r w:rsidRPr="00055B9E">
        <w:rPr>
          <w:sz w:val="24"/>
        </w:rPr>
        <w:tab/>
        <w:t>(</w:t>
      </w:r>
      <w:r w:rsidRPr="00055B9E">
        <w:rPr>
          <w:rFonts w:hint="eastAsia"/>
          <w:sz w:val="24"/>
        </w:rPr>
        <w:t>前缀，用于名词前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前</w:t>
      </w:r>
      <w:r w:rsidRPr="00055B9E">
        <w:rPr>
          <w:sz w:val="24"/>
        </w:rPr>
        <w:t>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suspicious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怀疑的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strike</w:t>
      </w:r>
      <w:r w:rsidRPr="00055B9E">
        <w:rPr>
          <w:sz w:val="24"/>
        </w:rPr>
        <w:tab/>
        <w:t>vt.</w:t>
      </w:r>
      <w:r w:rsidRPr="00055B9E">
        <w:rPr>
          <w:rFonts w:hint="eastAsia"/>
          <w:sz w:val="24"/>
        </w:rPr>
        <w:t>报时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busman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公共汽车司机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正式提出，宣布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agreement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协议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relieve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减轻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pressure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压力，麻烦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extent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程度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volunteer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自动提出，自愿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gratitude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感激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新闻界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object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不赞成，反对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inform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告诉，通知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headmaster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校长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contribute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捐助，援助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gift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礼物，赠品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album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签名簿，相册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patience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耐心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encouragement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鼓励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farewell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告别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honour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敬意</w:t>
      </w:r>
      <w:r w:rsidRPr="00055B9E">
        <w:rPr>
          <w:sz w:val="24"/>
        </w:rPr>
        <w:t xml:space="preserve">, </w:t>
      </w:r>
      <w:r w:rsidRPr="00055B9E">
        <w:rPr>
          <w:rFonts w:hint="eastAsia"/>
          <w:sz w:val="24"/>
        </w:rPr>
        <w:t>荣幸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coincidence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巧合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total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总数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devote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致力于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gardening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园艺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hobby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爱好，嗜好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swing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转向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speedboat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快艇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desperately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绝望地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companion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同伙，同伴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water ski</w:t>
      </w:r>
      <w:r w:rsidRPr="00055B9E">
        <w:rPr>
          <w:sz w:val="24"/>
        </w:rPr>
        <w:tab/>
        <w:t>(</w:t>
      </w:r>
      <w:r w:rsidRPr="00055B9E">
        <w:rPr>
          <w:rFonts w:hint="eastAsia"/>
          <w:sz w:val="24"/>
        </w:rPr>
        <w:t>由快艇牵引水橇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滑水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buoy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浮标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dismay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失望，泄气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tremendous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巨大的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petrol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汽油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drift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漂动，漂流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gently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缓慢地，轻轻地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alibi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不在犯罪现场的证据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commit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犯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罪、错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inspector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探长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employer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雇主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confirm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确认，证实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suggest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暗示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truth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真相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trap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陷入，使陷于困境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surface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地面，表面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explosive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炸药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vibration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震动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collapse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坍塌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drill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钻孔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capsule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容器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layer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beneath</w:t>
      </w:r>
      <w:r w:rsidRPr="00055B9E">
        <w:rPr>
          <w:sz w:val="24"/>
        </w:rPr>
        <w:tab/>
        <w:t>prep.</w:t>
      </w:r>
      <w:r w:rsidRPr="00055B9E">
        <w:rPr>
          <w:rFonts w:hint="eastAsia"/>
          <w:sz w:val="24"/>
        </w:rPr>
        <w:t>在</w:t>
      </w:r>
      <w:r w:rsidRPr="00055B9E">
        <w:rPr>
          <w:sz w:val="24"/>
        </w:rPr>
        <w:t>…</w:t>
      </w:r>
      <w:r w:rsidRPr="00055B9E">
        <w:rPr>
          <w:rFonts w:hint="eastAsia"/>
          <w:sz w:val="24"/>
        </w:rPr>
        <w:t>之下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lower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放下，降低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progress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进展，进行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smoothly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顺利地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slip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小错误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comedy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喜剧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礼物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queue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排队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dull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枯燥，无味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artiste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艺人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advertiser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报幕员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chip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油炸土豆片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overfish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过度捕捞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giant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巨大的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terrify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吓，使恐怖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diver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潜水员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oil rig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石油钻塔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wit</w:t>
      </w:r>
      <w:r w:rsidRPr="00055B9E">
        <w:rPr>
          <w:sz w:val="24"/>
        </w:rPr>
        <w:tab/>
        <w:t>n.(</w:t>
      </w:r>
      <w:r w:rsidRPr="00055B9E">
        <w:rPr>
          <w:rFonts w:hint="eastAsia"/>
          <w:sz w:val="24"/>
        </w:rPr>
        <w:t>复数</w:t>
      </w:r>
      <w:r w:rsidRPr="00055B9E">
        <w:rPr>
          <w:sz w:val="24"/>
        </w:rPr>
        <w:t>)</w:t>
      </w:r>
      <w:r w:rsidRPr="00055B9E">
        <w:rPr>
          <w:rFonts w:hint="eastAsia"/>
          <w:sz w:val="24"/>
        </w:rPr>
        <w:t>理智，头脑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cage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shark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鲨鱼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whale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鲸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variety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品种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鳕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skate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factor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因素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crew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全体工作人员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balloon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气球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royal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皇家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spy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侦察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track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轨迹，踪迹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binoculars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望远镜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fast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熟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睡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ladder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梯子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shed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棚子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sarcastic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讽刺的，讥笑的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tone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语气，腔调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noble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高尚的，壮丽的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monument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纪念碑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statue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雕像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liberty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自由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present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礼物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sculptor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雕刻家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actual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实际的，真实的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copper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铜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support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支持，支撑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framework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构架，框架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transport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运送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site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场地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pedestal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底座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instruct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命令，指示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Los Angeles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洛杉矶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reluctant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勉强的，不愿意的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weight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重物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underwater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水下的</w:t>
      </w:r>
      <w:r w:rsidRPr="00055B9E">
        <w:rPr>
          <w:sz w:val="24"/>
        </w:rPr>
        <w:t xml:space="preserve">;ad. </w:t>
      </w:r>
      <w:r w:rsidRPr="00055B9E">
        <w:rPr>
          <w:rFonts w:hint="eastAsia"/>
          <w:sz w:val="24"/>
        </w:rPr>
        <w:t>在水下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tricycle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三轮车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compete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比赛，对抗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yard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码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gasp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喘气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fantasy(title)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幻想故事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ambassador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大使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Escalopia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艾斯卡罗比亚</w:t>
      </w:r>
      <w:r w:rsidRPr="00055B9E">
        <w:rPr>
          <w:sz w:val="24"/>
        </w:rPr>
        <w:t>(</w:t>
      </w:r>
      <w:r w:rsidRPr="00055B9E">
        <w:rPr>
          <w:rFonts w:hint="eastAsia"/>
          <w:sz w:val="24"/>
        </w:rPr>
        <w:t>虚构的国名</w:t>
      </w:r>
      <w:r w:rsidRPr="00055B9E">
        <w:rPr>
          <w:sz w:val="24"/>
        </w:rPr>
        <w:t>)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frightful</w:t>
      </w:r>
      <w:r w:rsidRPr="00055B9E">
        <w:rPr>
          <w:sz w:val="24"/>
        </w:rPr>
        <w:tab/>
        <w:t>a.</w:t>
      </w:r>
      <w:r w:rsidRPr="00055B9E">
        <w:rPr>
          <w:rFonts w:hint="eastAsia"/>
          <w:sz w:val="24"/>
        </w:rPr>
        <w:t>可怕的，令人吃惊的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fire extinguisher</w:t>
      </w:r>
      <w:r w:rsidRPr="00055B9E">
        <w:rPr>
          <w:sz w:val="24"/>
        </w:rPr>
        <w:tab/>
      </w:r>
      <w:r w:rsidRPr="00055B9E">
        <w:rPr>
          <w:rFonts w:hint="eastAsia"/>
          <w:sz w:val="24"/>
        </w:rPr>
        <w:t>灭火器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drily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冷淡地，枯燥无味地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embassy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大使馆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heaven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天，天堂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basement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地下室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definitely</w:t>
      </w:r>
      <w:r w:rsidRPr="00055B9E">
        <w:rPr>
          <w:sz w:val="24"/>
        </w:rPr>
        <w:tab/>
        <w:t>ad.</w:t>
      </w:r>
      <w:r w:rsidRPr="00055B9E">
        <w:rPr>
          <w:rFonts w:hint="eastAsia"/>
          <w:sz w:val="24"/>
        </w:rPr>
        <w:t>肯定地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post</w:t>
      </w:r>
      <w:r w:rsidRPr="00055B9E">
        <w:rPr>
          <w:sz w:val="24"/>
        </w:rPr>
        <w:tab/>
        <w:t>v.</w:t>
      </w:r>
      <w:r w:rsidRPr="00055B9E">
        <w:rPr>
          <w:rFonts w:hint="eastAsia"/>
          <w:sz w:val="24"/>
        </w:rPr>
        <w:t>派任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shot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子弹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festival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节日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lantern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灯笼</w:t>
      </w:r>
    </w:p>
    <w:p w:rsidR="00C172D0" w:rsidRPr="00055B9E" w:rsidRDefault="00C172D0" w:rsidP="00055B9E">
      <w:pPr>
        <w:pStyle w:val="ListParagraph"/>
        <w:tabs>
          <w:tab w:val="left" w:pos="2880"/>
          <w:tab w:val="left" w:pos="4261"/>
        </w:tabs>
        <w:ind w:left="540" w:firstLineChars="0" w:firstLine="0"/>
        <w:jc w:val="left"/>
        <w:rPr>
          <w:sz w:val="24"/>
        </w:rPr>
      </w:pPr>
      <w:r w:rsidRPr="00055B9E">
        <w:rPr>
          <w:sz w:val="24"/>
        </w:rPr>
        <w:t>spectacle</w:t>
      </w:r>
      <w:r w:rsidRPr="00055B9E">
        <w:rPr>
          <w:sz w:val="24"/>
        </w:rPr>
        <w:tab/>
        <w:t>n.</w:t>
      </w:r>
      <w:r w:rsidRPr="00055B9E">
        <w:rPr>
          <w:rFonts w:hint="eastAsia"/>
          <w:sz w:val="24"/>
        </w:rPr>
        <w:t>景象，壮观，场面</w:t>
      </w:r>
    </w:p>
    <w:p w:rsidR="00C172D0" w:rsidRPr="00055B9E" w:rsidRDefault="00C172D0" w:rsidP="00055B9E">
      <w:pPr>
        <w:tabs>
          <w:tab w:val="left" w:pos="2880"/>
        </w:tabs>
        <w:ind w:left="540"/>
        <w:rPr>
          <w:sz w:val="24"/>
        </w:rPr>
      </w:pPr>
    </w:p>
    <w:p w:rsidR="00C172D0" w:rsidRPr="00055B9E" w:rsidRDefault="00C172D0">
      <w:pPr>
        <w:rPr>
          <w:sz w:val="24"/>
        </w:rPr>
      </w:pPr>
    </w:p>
    <w:sectPr w:rsidR="00C172D0" w:rsidRPr="00055B9E" w:rsidSect="009F3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2D0" w:rsidRDefault="00C172D0" w:rsidP="005138C7">
      <w:r>
        <w:separator/>
      </w:r>
    </w:p>
  </w:endnote>
  <w:endnote w:type="continuationSeparator" w:id="0">
    <w:p w:rsidR="00C172D0" w:rsidRDefault="00C172D0" w:rsidP="00513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2D0" w:rsidRDefault="00C172D0" w:rsidP="005138C7">
      <w:r>
        <w:separator/>
      </w:r>
    </w:p>
  </w:footnote>
  <w:footnote w:type="continuationSeparator" w:id="0">
    <w:p w:rsidR="00C172D0" w:rsidRDefault="00C172D0" w:rsidP="005138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0CE9"/>
    <w:multiLevelType w:val="multilevel"/>
    <w:tmpl w:val="12FE1C96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F880254"/>
    <w:multiLevelType w:val="hybridMultilevel"/>
    <w:tmpl w:val="12FE1C9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152"/>
    <w:rsid w:val="00055B9E"/>
    <w:rsid w:val="000F0053"/>
    <w:rsid w:val="00233F38"/>
    <w:rsid w:val="00242CCD"/>
    <w:rsid w:val="002C3071"/>
    <w:rsid w:val="002F0E92"/>
    <w:rsid w:val="003052E7"/>
    <w:rsid w:val="003711FC"/>
    <w:rsid w:val="00404858"/>
    <w:rsid w:val="004679E4"/>
    <w:rsid w:val="005138C7"/>
    <w:rsid w:val="006F53C7"/>
    <w:rsid w:val="0088225F"/>
    <w:rsid w:val="008844CB"/>
    <w:rsid w:val="009F36B5"/>
    <w:rsid w:val="00A25B13"/>
    <w:rsid w:val="00A4291E"/>
    <w:rsid w:val="00B06CBE"/>
    <w:rsid w:val="00BB195D"/>
    <w:rsid w:val="00BC6152"/>
    <w:rsid w:val="00C172D0"/>
    <w:rsid w:val="00DF5B1F"/>
    <w:rsid w:val="00F7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6B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13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138C7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513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138C7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5138C7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F0053"/>
    <w:pPr>
      <w:ind w:firstLineChars="200" w:firstLine="420"/>
    </w:pPr>
  </w:style>
  <w:style w:type="character" w:styleId="PageNumber">
    <w:name w:val="page number"/>
    <w:basedOn w:val="DefaultParagraphFont"/>
    <w:uiPriority w:val="99"/>
    <w:rsid w:val="00055B9E"/>
    <w:rPr>
      <w:rFonts w:cs="Times New Roman"/>
    </w:rPr>
  </w:style>
  <w:style w:type="character" w:styleId="Hyperlink">
    <w:name w:val="Hyperlink"/>
    <w:basedOn w:val="DefaultParagraphFont"/>
    <w:uiPriority w:val="99"/>
    <w:rsid w:val="00055B9E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locked/>
    <w:rsid w:val="00055B9E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-english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-englis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21</Pages>
  <Words>1837</Words>
  <Characters>10475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VIP</cp:lastModifiedBy>
  <cp:revision>10</cp:revision>
  <dcterms:created xsi:type="dcterms:W3CDTF">2011-08-07T23:22:00Z</dcterms:created>
  <dcterms:modified xsi:type="dcterms:W3CDTF">2013-12-03T06:55:00Z</dcterms:modified>
</cp:coreProperties>
</file>